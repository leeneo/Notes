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引导页的类型都有哪些？</w:t>
      </w:r>
    </w:p>
    <w:p>
      <w:pPr>
        <w:spacing w:line="360" w:lineRule="auto"/>
      </w:pPr>
      <w:r>
        <w:t>答案：</w:t>
      </w:r>
      <w:r>
        <w:rPr>
          <w:rFonts w:hint="eastAsia"/>
          <w:lang w:eastAsia="zh-CN"/>
        </w:rPr>
        <w:t>按照</w:t>
      </w:r>
      <w:r>
        <w:t>目的区分：</w:t>
      </w:r>
      <w:r>
        <w:rPr>
          <w:rFonts w:hint="eastAsia"/>
        </w:rPr>
        <w:t>1、功能介绍类 2、使用说明类 3、推广类 4问题解决类</w:t>
      </w:r>
    </w:p>
    <w:p>
      <w:pPr>
        <w:spacing w:line="360" w:lineRule="auto"/>
      </w:pPr>
      <w:r>
        <w:rPr>
          <w:rFonts w:hint="eastAsia"/>
        </w:rPr>
        <w:t xml:space="preserve">      表现方式：1、文字与界面组合 2、文字与插图组合 3、动态效果与音乐                       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4、视频展示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  <w:lang w:eastAsia="zh-CN"/>
        </w:rPr>
        <w:t>引导页</w:t>
      </w:r>
      <w:r>
        <w:rPr>
          <w:rFonts w:hint="eastAsia"/>
          <w:b/>
          <w:bCs/>
        </w:rPr>
        <w:t>注意：</w:t>
      </w:r>
      <w:r>
        <w:rPr>
          <w:rFonts w:hint="eastAsia"/>
        </w:rPr>
        <w:t>1、信息不宜过多，只阐述一个目的，所有元素都围绕这个目的</w:t>
      </w:r>
    </w:p>
    <w:p>
      <w:pPr>
        <w:spacing w:line="360" w:lineRule="auto"/>
      </w:pPr>
      <w:r>
        <w:rPr>
          <w:rFonts w:hint="eastAsia"/>
        </w:rPr>
        <w:t xml:space="preserve">          2、文案的处理，要注意层次，主标题与副标题要形成对</w:t>
      </w:r>
    </w:p>
    <w:p>
      <w:pPr>
        <w:spacing w:line="360" w:lineRule="auto"/>
      </w:pPr>
      <w:r>
        <w:rPr>
          <w:rFonts w:hint="eastAsia"/>
        </w:rPr>
        <w:t xml:space="preserve">          3、语言言简意赅，突出核心，7+-2原则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4、文案不讲专业术语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学会加辅助元素：点线面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引导页要统一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b/>
          <w:bCs/>
        </w:rPr>
        <w:t>启动界面的组成</w:t>
      </w:r>
    </w:p>
    <w:p>
      <w:pPr>
        <w:spacing w:line="360" w:lineRule="auto"/>
      </w:pPr>
      <w:r>
        <w:rPr>
          <w:rFonts w:hint="eastAsia"/>
        </w:rPr>
        <w:t>答案：</w:t>
      </w:r>
      <w:r>
        <w:rPr>
          <w:rFonts w:hint="eastAsia"/>
          <w:lang w:eastAsia="zh-CN"/>
        </w:rPr>
        <w:t>一般由：</w:t>
      </w:r>
      <w:r>
        <w:rPr>
          <w:rFonts w:hint="eastAsia"/>
        </w:rPr>
        <w:t>背景+启动图标或logo+slogan+辅助元素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、工作中一般每个界面都做，并且做每种状态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、所有能点击的地方都应该有页面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、产品经理要考虑不同的优化事件，要有不同的按钮，并且要把所有的状态都考虑全面了，罗列在原型图上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9</w:t>
      </w:r>
      <w:r>
        <w:rPr>
          <w:b/>
          <w:bCs/>
        </w:rPr>
        <w:t>建议建立自己的素材库，图标库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eastAsia"/>
          <w:b/>
          <w:bCs/>
        </w:rPr>
        <w:t>、图标有哪些状态？</w:t>
      </w:r>
    </w:p>
    <w:p>
      <w:pPr>
        <w:spacing w:line="360" w:lineRule="auto"/>
      </w:pPr>
      <w:r>
        <w:rPr>
          <w:rFonts w:hint="eastAsia"/>
        </w:rPr>
        <w:t>答案：默认，鼠标点击，鼠标移上，不可点击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11</w:t>
      </w:r>
      <w:r>
        <w:rPr>
          <w:b/>
          <w:bCs/>
        </w:rPr>
        <w:t>、导航栏：除了首页可以用</w:t>
      </w:r>
      <w:r>
        <w:rPr>
          <w:rFonts w:hint="eastAsia"/>
          <w:b/>
          <w:bCs/>
        </w:rPr>
        <w:t>logo或者公司名称，其他的页面，当前所在的页面一定要在导航栏上有所体现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2、同类型的按钮一定要一模一样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3、模块的间距在其他页面也要继续沿用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4、模块的内容不需要过多的设计，因为这不是上线的活动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5、页面内容没有展示全，出现一半的效果是允许</w:t>
      </w:r>
      <w:bookmarkStart w:id="0" w:name="_GoBack"/>
      <w:bookmarkEnd w:id="0"/>
      <w:r>
        <w:rPr>
          <w:rFonts w:hint="eastAsia"/>
          <w:b/>
          <w:bCs/>
        </w:rPr>
        <w:t>的，证明下面还有内容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16</w:t>
      </w:r>
      <w:r>
        <w:rPr>
          <w:b/>
          <w:bCs/>
        </w:rPr>
        <w:t>只有一级界面有菜单栏，菜单栏和返回号不会同时出现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、控件不需要单独设计（开关、日期、地址、键盘）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18</w:t>
      </w:r>
      <w:r>
        <w:rPr>
          <w:rFonts w:hint="eastAsia"/>
          <w:b/>
          <w:bCs/>
        </w:rPr>
        <w:t>、熟悉常用的灰色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>、可以把你想用户的点击的按钮放在右侧且为面的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20、</w:t>
      </w:r>
      <w:r>
        <w:rPr>
          <w:b/>
          <w:bCs/>
        </w:rPr>
        <w:t>单行列表的高度</w:t>
      </w:r>
      <w:r>
        <w:rPr>
          <w:rFonts w:hint="eastAsia"/>
          <w:b/>
          <w:bCs/>
        </w:rPr>
        <w:t>70-110之间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  <w:lang w:val="en-US" w:eastAsia="zh-CN"/>
        </w:rPr>
        <w:t>21、</w:t>
      </w:r>
      <w:r>
        <w:rPr>
          <w:rFonts w:hint="eastAsia"/>
          <w:b/>
          <w:bCs/>
        </w:rPr>
        <w:t>菜单栏要体现当前所在页面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Style w:val="88"/>
          <w:rFonts w:ascii="Microsoft YaHei" w:hAnsi="Microsoft YaHei"/>
          <w:b/>
          <w:bCs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  <w:bdr w:val="none" w:sz="0" w:space="0" w:color="auto"/>
        </w:rPr>
        <w:t>app引导页设计知识和理论诠释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简单的说，APP引导页无外乎三种：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Style w:val="88"/>
          <w:rFonts w:ascii="Microsoft YaHei" w:hAnsi="Microsoft YaHei"/>
          <w:b/>
          <w:bCs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  <w:bdr w:val="none" w:sz="0" w:space="0" w:color="auto"/>
        </w:rPr>
        <w:t>一、功能介绍型        二、情感带入型     三、搞笑耍宝卖萌型   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Style w:val="88"/>
          <w:rFonts w:ascii="Microsoft YaHei" w:hAnsi="Microsoft YaHei"/>
          <w:b/>
          <w:bCs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  <w:bdr w:val="none" w:sz="0" w:space="0" w:color="auto"/>
        </w:rPr>
        <w:t>1、功能介绍型   (设计基础期)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这是设计app启动页最最基础的方式，也是app设计新手必须学会的一种方式。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就是有啥说啥。误区是，说话罗嗦，表达不清。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用户需要的一针见血，在这样一个移动网络化、碎片化的时代，人们停留的时间越来越短，浏览你app界面的时间不会超过3秒，在这宝贵的3秒里，你要用简要明白、通俗易懂的文案和界面来呈现，突出重点就可以了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jc w:val="center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———————记住这句话：用户需求就是你的文案———————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Style w:val="88"/>
          <w:rFonts w:ascii="Microsoft YaHei" w:hAnsi="Microsoft YaHei"/>
          <w:b/>
          <w:bCs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  <w:bdr w:val="none" w:sz="0" w:space="0" w:color="auto"/>
        </w:rPr>
        <w:t>2、情感带入型(上升期)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走肾还是走心是个问题，得要用户顺着你走。这时候需要抒发你设计师的情感与情怀！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通过文案和配图，引导用于去思考这个App的价值，把用户需求透过某种情感表现出来，更加形象化、生动化、立体化，加强产品的预热，让用户有种惊喜感，我在这套设计主题色为黑色，凸显产品的稳重和安全性，直接用图标来表达我想阐述的情景，用更为纤细的线来体现产品推出的内容的精致性。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Style w:val="88"/>
          <w:rFonts w:ascii="Microsoft YaHei" w:hAnsi="Microsoft YaHei"/>
          <w:b/>
          <w:bCs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  <w:bdr w:val="none" w:sz="0" w:space="0" w:color="auto"/>
        </w:rPr>
        <w:t>3、搞笑耍宝卖萌型</w:t>
      </w:r>
    </w:p>
    <w:p>
      <w:pPr>
        <w:pStyle w:val="1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299" w:afterAutospacing="0"/>
        <w:ind w:left="0" w:right="0" w:firstLine="0"/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</w:pPr>
      <w:r>
        <w:rPr>
          <w:rFonts w:ascii="Microsoft YaHei" w:hAnsi="Microsoft YaHei"/>
          <w:b w:val="0"/>
          <w:bCs w:val="0"/>
          <w:i w:val="0"/>
          <w:iCs w:val="0"/>
          <w:caps w:val="0"/>
          <w:smallCaps w:val="0"/>
          <w:vanish w:val="0"/>
          <w:color w:val="2E2E2E"/>
          <w:spacing w:val="0"/>
          <w:sz w:val="23"/>
          <w:szCs w:val="23"/>
        </w:rPr>
        <w:t>化腐朽为神奇，综合运用拟人化、交互化表达方式，要学会扮角色、讲故事，根据目标用户特点来选择。让用户身临其境，最后使用户心情愉悦，这种类型的阅读量最高，拼的是设计效果(或动画流程效果)，属于app界面设计高级阶段。</w:t>
      </w:r>
    </w:p>
    <w:p>
      <w:pPr>
        <w:spacing w:line="360" w:lineRule="auto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Microsoft YaHe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8A57438"/>
    <w:multiLevelType w:val="singleLevel"/>
    <w:tmpl w:val="58A57438"/>
    <w:lvl w:ilvl="0">
      <w:start w:val="3"/>
      <w:numFmt w:val="decimal"/>
      <w:lvlRestart w:val="0"/>
      <w:suff w:val="nothing"/>
      <w:lvlText w:val="%1、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 w:val="0"/>
  <w:bordersDoNotSurroundFooter w:val="0"/>
  <w:defaultTabStop w:val="420"/>
  <w:drawingGridHorizontalSpacing w:val="1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4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5">
    <w:name w:val="Normal (Web)"/>
    <w:pPr>
      <w:widowControl w:val="0"/>
      <w:spacing w:before="100" w:beforeAutospacing="1" w:after="100" w:afterAutospacing="1"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character" w:styleId="88">
    <w:name w:val="Strong"/>
    <w:rPr>
      <w:b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78</TotalTime>
  <Application>Yozo_Office</Application>
  <Pages>3</Pages>
  <Words>1124</Words>
  <Characters>1186</Characters>
  <Lines>57</Lines>
  <Paragraphs>42</Paragraphs>
  <CharactersWithSpaces>1275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Microsoft</cp:lastModifiedBy>
  <cp:revision>0</cp:revision>
  <dcterms:created xsi:type="dcterms:W3CDTF">2014-10-29T12:08:00Z</dcterms:created>
  <dcterms:modified xsi:type="dcterms:W3CDTF">2017-05-22T12:03:53Z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2052-10.1.0.6206</vt:lpwstr>
  </property>
</Properties>
</file>